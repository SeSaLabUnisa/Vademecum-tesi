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4EDF" w14:textId="77777777" w:rsidR="005E4E2D" w:rsidRDefault="005E4E2D" w:rsidP="00AE4C5E"/>
    <w:p w14:paraId="044590ED" w14:textId="77777777" w:rsidR="00A378C0" w:rsidRDefault="00A378C0" w:rsidP="00AE4C5E"/>
    <w:p w14:paraId="7BD59009" w14:textId="77777777" w:rsidR="008B197B" w:rsidRPr="008B197B" w:rsidRDefault="008B197B" w:rsidP="00294404">
      <w:pPr>
        <w:tabs>
          <w:tab w:val="left" w:pos="0"/>
          <w:tab w:val="left" w:pos="2016"/>
          <w:tab w:val="left" w:pos="6336"/>
          <w:tab w:val="left" w:pos="7776"/>
        </w:tabs>
        <w:spacing w:line="240" w:lineRule="atLeast"/>
        <w:jc w:val="center"/>
        <w:rPr>
          <w:szCs w:val="20"/>
          <w:lang w:val="it-IT"/>
        </w:rPr>
      </w:pPr>
      <w:r w:rsidRPr="008B197B">
        <w:rPr>
          <w:szCs w:val="20"/>
          <w:lang w:val="it-IT"/>
        </w:rPr>
        <w:t>PROGETTO FORMATIVO E DI ORIENTAMENTO</w:t>
      </w:r>
    </w:p>
    <w:p w14:paraId="4B03B576" w14:textId="77777777" w:rsidR="008B197B" w:rsidRPr="008B197B" w:rsidRDefault="00A378C0" w:rsidP="00294404">
      <w:pPr>
        <w:tabs>
          <w:tab w:val="left" w:pos="0"/>
          <w:tab w:val="left" w:pos="2016"/>
          <w:tab w:val="left" w:pos="6336"/>
          <w:tab w:val="left" w:pos="7776"/>
        </w:tabs>
        <w:spacing w:line="240" w:lineRule="atLeast"/>
        <w:jc w:val="center"/>
        <w:rPr>
          <w:szCs w:val="20"/>
          <w:lang w:val="it-IT"/>
        </w:rPr>
      </w:pPr>
      <w:r>
        <w:rPr>
          <w:szCs w:val="20"/>
          <w:lang w:val="it-IT"/>
        </w:rPr>
        <w:t>TIROCINIO INTERNO</w:t>
      </w:r>
    </w:p>
    <w:p w14:paraId="68554402" w14:textId="77777777" w:rsidR="008B197B" w:rsidRPr="008B197B" w:rsidRDefault="008B197B" w:rsidP="008B197B">
      <w:pPr>
        <w:spacing w:line="480" w:lineRule="atLeast"/>
        <w:ind w:left="120"/>
        <w:jc w:val="both"/>
        <w:rPr>
          <w:sz w:val="20"/>
          <w:szCs w:val="20"/>
          <w:lang w:val="it-IT"/>
        </w:rPr>
      </w:pPr>
    </w:p>
    <w:p w14:paraId="2A1F0042" w14:textId="77777777" w:rsidR="008B197B" w:rsidRPr="008B197B" w:rsidRDefault="008B197B" w:rsidP="008B197B">
      <w:pPr>
        <w:spacing w:line="360" w:lineRule="auto"/>
        <w:ind w:left="120"/>
        <w:jc w:val="both"/>
        <w:rPr>
          <w:szCs w:val="20"/>
          <w:lang w:val="it-IT"/>
        </w:rPr>
      </w:pPr>
      <w:r w:rsidRPr="008B197B">
        <w:rPr>
          <w:b/>
          <w:szCs w:val="20"/>
          <w:lang w:val="it-IT"/>
        </w:rPr>
        <w:t>Tirocinante</w:t>
      </w:r>
      <w:r w:rsidRPr="008B197B">
        <w:rPr>
          <w:szCs w:val="20"/>
          <w:lang w:val="it-IT"/>
        </w:rPr>
        <w:t xml:space="preserve"> (Cognome – Nome)</w:t>
      </w:r>
      <w:r w:rsidRPr="008B197B">
        <w:rPr>
          <w:szCs w:val="20"/>
          <w:lang w:val="it-IT"/>
        </w:rPr>
        <w:tab/>
      </w:r>
      <w:r w:rsidRPr="008B197B">
        <w:rPr>
          <w:b/>
          <w:bCs/>
          <w:szCs w:val="20"/>
          <w:lang w:val="it-IT"/>
        </w:rPr>
        <w:t>_____________________________________________</w:t>
      </w:r>
    </w:p>
    <w:p w14:paraId="02599D4D" w14:textId="77777777" w:rsidR="008B197B" w:rsidRPr="008B197B" w:rsidRDefault="008B197B" w:rsidP="008B197B">
      <w:pPr>
        <w:spacing w:line="360" w:lineRule="auto"/>
        <w:ind w:left="120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 xml:space="preserve">Nato a ____________________________________          </w:t>
      </w:r>
      <w:proofErr w:type="gramStart"/>
      <w:r w:rsidRPr="008B197B">
        <w:rPr>
          <w:szCs w:val="20"/>
          <w:lang w:val="it-IT"/>
        </w:rPr>
        <w:t>il  _</w:t>
      </w:r>
      <w:proofErr w:type="gramEnd"/>
      <w:r w:rsidRPr="008B197B">
        <w:rPr>
          <w:szCs w:val="20"/>
          <w:lang w:val="it-IT"/>
        </w:rPr>
        <w:t>________________________</w:t>
      </w:r>
      <w:r w:rsidRPr="008B197B">
        <w:rPr>
          <w:szCs w:val="20"/>
          <w:lang w:val="it-IT"/>
        </w:rPr>
        <w:tab/>
      </w:r>
    </w:p>
    <w:p w14:paraId="42F444BA" w14:textId="77777777" w:rsidR="008B197B" w:rsidRPr="008B197B" w:rsidRDefault="008B197B" w:rsidP="008B197B">
      <w:pPr>
        <w:spacing w:line="360" w:lineRule="auto"/>
        <w:ind w:left="120"/>
        <w:jc w:val="both"/>
        <w:rPr>
          <w:b/>
          <w:bCs/>
          <w:szCs w:val="20"/>
          <w:lang w:val="it-IT"/>
        </w:rPr>
      </w:pPr>
      <w:r w:rsidRPr="008B197B">
        <w:rPr>
          <w:szCs w:val="20"/>
          <w:lang w:val="it-IT"/>
        </w:rPr>
        <w:t>Residente in</w:t>
      </w:r>
      <w:r w:rsidRPr="008B197B">
        <w:rPr>
          <w:szCs w:val="20"/>
          <w:lang w:val="it-IT"/>
        </w:rPr>
        <w:tab/>
      </w:r>
      <w:r w:rsidRPr="008B197B">
        <w:rPr>
          <w:b/>
          <w:bCs/>
          <w:szCs w:val="20"/>
          <w:lang w:val="it-IT"/>
        </w:rPr>
        <w:t xml:space="preserve">_____________________   </w:t>
      </w:r>
      <w:r w:rsidRPr="008B197B">
        <w:rPr>
          <w:bCs/>
          <w:szCs w:val="20"/>
          <w:lang w:val="it-IT"/>
        </w:rPr>
        <w:t xml:space="preserve">Via </w:t>
      </w:r>
      <w:r w:rsidRPr="008B197B">
        <w:rPr>
          <w:b/>
          <w:bCs/>
          <w:szCs w:val="20"/>
          <w:lang w:val="it-IT"/>
        </w:rPr>
        <w:t xml:space="preserve">  ____________________________________</w:t>
      </w:r>
    </w:p>
    <w:p w14:paraId="2FFD5E6D" w14:textId="77777777" w:rsidR="008B197B" w:rsidRPr="008B197B" w:rsidRDefault="008B197B" w:rsidP="008B197B">
      <w:pPr>
        <w:spacing w:line="360" w:lineRule="auto"/>
        <w:ind w:left="120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 xml:space="preserve">Cod. </w:t>
      </w:r>
      <w:proofErr w:type="gramStart"/>
      <w:r w:rsidRPr="008B197B">
        <w:rPr>
          <w:szCs w:val="20"/>
          <w:lang w:val="it-IT"/>
        </w:rPr>
        <w:t xml:space="preserve">Fiscale  </w:t>
      </w:r>
      <w:r w:rsidRPr="008B197B">
        <w:rPr>
          <w:b/>
          <w:bCs/>
          <w:szCs w:val="20"/>
          <w:lang w:val="it-IT"/>
        </w:rPr>
        <w:t>_</w:t>
      </w:r>
      <w:proofErr w:type="gramEnd"/>
      <w:r w:rsidRPr="008B197B">
        <w:rPr>
          <w:b/>
          <w:bCs/>
          <w:szCs w:val="20"/>
          <w:lang w:val="it-IT"/>
        </w:rPr>
        <w:t xml:space="preserve">____________________   </w:t>
      </w:r>
      <w:r w:rsidRPr="008B197B">
        <w:rPr>
          <w:bCs/>
          <w:szCs w:val="20"/>
          <w:lang w:val="it-IT"/>
        </w:rPr>
        <w:t>recapito telefonico</w:t>
      </w:r>
      <w:r w:rsidRPr="008B197B">
        <w:rPr>
          <w:b/>
          <w:bCs/>
          <w:szCs w:val="20"/>
          <w:lang w:val="it-IT"/>
        </w:rPr>
        <w:t xml:space="preserve">   ________________________</w:t>
      </w:r>
    </w:p>
    <w:p w14:paraId="261C57B0" w14:textId="77777777" w:rsidR="008B197B" w:rsidRPr="008B197B" w:rsidRDefault="008B197B" w:rsidP="008B197B">
      <w:pPr>
        <w:spacing w:line="360" w:lineRule="auto"/>
        <w:ind w:left="120"/>
        <w:jc w:val="both"/>
        <w:rPr>
          <w:b/>
          <w:bCs/>
          <w:szCs w:val="20"/>
          <w:lang w:val="it-IT"/>
        </w:rPr>
      </w:pPr>
      <w:r w:rsidRPr="008B197B">
        <w:rPr>
          <w:szCs w:val="20"/>
          <w:lang w:val="it-IT"/>
        </w:rPr>
        <w:t>e-mail    _________________________________</w:t>
      </w:r>
      <w:r w:rsidR="004360CA">
        <w:rPr>
          <w:szCs w:val="20"/>
          <w:lang w:val="it-IT"/>
        </w:rPr>
        <w:t xml:space="preserve"> Matr. _____________________________</w:t>
      </w:r>
    </w:p>
    <w:p w14:paraId="285CB77B" w14:textId="77777777" w:rsidR="008B197B" w:rsidRPr="008B197B" w:rsidRDefault="008B197B" w:rsidP="008B197B">
      <w:pPr>
        <w:spacing w:line="360" w:lineRule="auto"/>
        <w:ind w:left="120"/>
        <w:jc w:val="both"/>
        <w:rPr>
          <w:sz w:val="20"/>
          <w:szCs w:val="20"/>
          <w:lang w:val="it-IT"/>
        </w:rPr>
      </w:pPr>
    </w:p>
    <w:p w14:paraId="07F7BA89" w14:textId="77777777" w:rsidR="008B197B" w:rsidRPr="008B197B" w:rsidRDefault="008B197B" w:rsidP="008B197B">
      <w:pPr>
        <w:spacing w:line="240" w:lineRule="atLeast"/>
        <w:ind w:left="120"/>
        <w:jc w:val="both"/>
        <w:rPr>
          <w:szCs w:val="20"/>
          <w:lang w:val="it-IT"/>
        </w:rPr>
      </w:pPr>
      <w:r w:rsidRPr="008B197B">
        <w:rPr>
          <w:b/>
          <w:bCs/>
          <w:szCs w:val="20"/>
          <w:lang w:val="it-IT"/>
        </w:rPr>
        <w:t>Attuale condizione</w:t>
      </w:r>
      <w:r w:rsidRPr="008B197B">
        <w:rPr>
          <w:szCs w:val="20"/>
          <w:lang w:val="it-IT"/>
        </w:rPr>
        <w:t xml:space="preserve"> </w:t>
      </w:r>
    </w:p>
    <w:p w14:paraId="45BBCCDF" w14:textId="77777777" w:rsidR="008B197B" w:rsidRPr="008B197B" w:rsidRDefault="008B197B" w:rsidP="008B197B">
      <w:pPr>
        <w:spacing w:line="240" w:lineRule="atLeast"/>
        <w:ind w:left="120"/>
        <w:jc w:val="both"/>
        <w:rPr>
          <w:szCs w:val="20"/>
          <w:lang w:val="it-IT"/>
        </w:rPr>
      </w:pPr>
    </w:p>
    <w:p w14:paraId="50AF5C34" w14:textId="77777777" w:rsidR="008B197B" w:rsidRPr="008B197B" w:rsidRDefault="008B197B" w:rsidP="008B197B">
      <w:pPr>
        <w:spacing w:line="360" w:lineRule="auto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Studente universitario iscritto al Corso di Laurea ______________ in ___________________ matr.______________ presso l’Università degli Studi di Salerno per l’anno accademico _______</w:t>
      </w:r>
      <w:proofErr w:type="gramStart"/>
      <w:r w:rsidRPr="008B197B">
        <w:rPr>
          <w:szCs w:val="20"/>
          <w:lang w:val="it-IT"/>
        </w:rPr>
        <w:t>_  con</w:t>
      </w:r>
      <w:proofErr w:type="gramEnd"/>
      <w:r w:rsidRPr="008B197B">
        <w:rPr>
          <w:szCs w:val="20"/>
          <w:lang w:val="it-IT"/>
        </w:rPr>
        <w:t xml:space="preserve"> tirocinio curriculare pari a _____ CFU.</w:t>
      </w:r>
      <w:r w:rsidR="004360CA">
        <w:rPr>
          <w:szCs w:val="20"/>
          <w:lang w:val="it-IT"/>
        </w:rPr>
        <w:t xml:space="preserve">  </w:t>
      </w:r>
    </w:p>
    <w:p w14:paraId="727124E2" w14:textId="77777777" w:rsidR="008B197B" w:rsidRPr="008B197B" w:rsidRDefault="008B197B" w:rsidP="008B197B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  <w:tab w:val="left" w:pos="0"/>
          <w:tab w:val="left" w:pos="1440"/>
          <w:tab w:val="left" w:pos="2160"/>
          <w:tab w:val="left" w:pos="2880"/>
        </w:tabs>
        <w:spacing w:line="240" w:lineRule="atLeast"/>
        <w:jc w:val="both"/>
        <w:rPr>
          <w:szCs w:val="20"/>
          <w:lang w:val="it-IT"/>
        </w:rPr>
      </w:pPr>
    </w:p>
    <w:p w14:paraId="79A0E4D0" w14:textId="374B3BA1" w:rsidR="008B197B" w:rsidRPr="008B197B" w:rsidRDefault="00A378C0" w:rsidP="00294404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>
        <w:rPr>
          <w:szCs w:val="20"/>
          <w:lang w:val="it-IT"/>
        </w:rPr>
        <w:t>Laboratorio</w:t>
      </w:r>
      <w:r w:rsidR="008B197B" w:rsidRPr="008B197B">
        <w:rPr>
          <w:szCs w:val="20"/>
          <w:lang w:val="it-IT"/>
        </w:rPr>
        <w:t>:</w:t>
      </w:r>
      <w:r w:rsidR="00E41C64">
        <w:rPr>
          <w:szCs w:val="20"/>
          <w:lang w:val="it-IT"/>
        </w:rPr>
        <w:t xml:space="preserve"> </w:t>
      </w:r>
      <w:r w:rsidR="00E41C64" w:rsidRPr="002A45D9">
        <w:rPr>
          <w:b/>
          <w:bCs/>
          <w:szCs w:val="20"/>
          <w:lang w:val="it-IT"/>
        </w:rPr>
        <w:t>Software Engineering (</w:t>
      </w:r>
      <w:proofErr w:type="spellStart"/>
      <w:r w:rsidR="00E41C64" w:rsidRPr="002A45D9">
        <w:rPr>
          <w:b/>
          <w:bCs/>
          <w:szCs w:val="20"/>
          <w:lang w:val="it-IT"/>
        </w:rPr>
        <w:t>SeSa</w:t>
      </w:r>
      <w:proofErr w:type="spellEnd"/>
      <w:r w:rsidR="00E41C64">
        <w:rPr>
          <w:b/>
          <w:bCs/>
          <w:szCs w:val="20"/>
          <w:lang w:val="it-IT"/>
        </w:rPr>
        <w:t>)</w:t>
      </w:r>
      <w:r w:rsidR="00E41C64" w:rsidRPr="002A45D9">
        <w:rPr>
          <w:b/>
          <w:bCs/>
          <w:szCs w:val="20"/>
          <w:lang w:val="it-IT"/>
        </w:rPr>
        <w:t xml:space="preserve"> Lab</w:t>
      </w:r>
    </w:p>
    <w:p w14:paraId="2C77035D" w14:textId="77777777" w:rsidR="008B197B" w:rsidRPr="008B197B" w:rsidRDefault="008B197B" w:rsidP="00294404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</w:p>
    <w:p w14:paraId="6CC8CDBD" w14:textId="77777777" w:rsidR="008B197B" w:rsidRPr="008B197B" w:rsidRDefault="008B197B" w:rsidP="00294404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</w:p>
    <w:p w14:paraId="6E89CC62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3772CE34" w14:textId="74C6E0F5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Tempi di accesso a</w:t>
      </w:r>
      <w:r w:rsidR="00A378C0">
        <w:rPr>
          <w:szCs w:val="20"/>
          <w:lang w:val="it-IT"/>
        </w:rPr>
        <w:t>l laboratorio</w:t>
      </w:r>
      <w:r w:rsidRPr="008B197B">
        <w:rPr>
          <w:szCs w:val="20"/>
          <w:lang w:val="it-IT"/>
        </w:rPr>
        <w:t>:</w:t>
      </w:r>
      <w:r w:rsidR="00E41C64">
        <w:rPr>
          <w:szCs w:val="20"/>
          <w:lang w:val="it-IT"/>
        </w:rPr>
        <w:t xml:space="preserve"> </w:t>
      </w:r>
      <w:r w:rsidR="00E41C64">
        <w:rPr>
          <w:szCs w:val="20"/>
          <w:lang w:val="it-IT"/>
        </w:rPr>
        <w:t>09:00 – 18:00</w:t>
      </w:r>
    </w:p>
    <w:p w14:paraId="4A5D6B72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</w:p>
    <w:p w14:paraId="7CEFC3FC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</w:p>
    <w:p w14:paraId="153E9701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jc w:val="both"/>
        <w:rPr>
          <w:szCs w:val="20"/>
          <w:lang w:val="it-IT"/>
        </w:rPr>
      </w:pPr>
    </w:p>
    <w:p w14:paraId="1D33CFF7" w14:textId="77777777" w:rsidR="008B197B" w:rsidRPr="008B197B" w:rsidRDefault="008B197B" w:rsidP="008B197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Periodo di tirocinio (max 12 mesi):</w:t>
      </w:r>
    </w:p>
    <w:p w14:paraId="67BDFEF6" w14:textId="77777777" w:rsidR="008B197B" w:rsidRPr="008B197B" w:rsidRDefault="008B197B" w:rsidP="008B197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</w:p>
    <w:p w14:paraId="7EEB0119" w14:textId="2E0602CE" w:rsidR="008B197B" w:rsidRPr="008B197B" w:rsidRDefault="008B197B" w:rsidP="008B197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Cs/>
          <w:szCs w:val="20"/>
          <w:lang w:val="it-IT"/>
        </w:rPr>
      </w:pPr>
      <w:r w:rsidRPr="008B197B">
        <w:rPr>
          <w:bCs/>
          <w:szCs w:val="20"/>
          <w:lang w:val="it-IT"/>
        </w:rPr>
        <w:t xml:space="preserve">n. </w:t>
      </w:r>
      <w:proofErr w:type="gramStart"/>
      <w:r w:rsidRPr="008B197B">
        <w:rPr>
          <w:bCs/>
          <w:szCs w:val="20"/>
          <w:lang w:val="it-IT"/>
        </w:rPr>
        <w:t xml:space="preserve">mesi  </w:t>
      </w:r>
      <w:r w:rsidR="00E41C64">
        <w:rPr>
          <w:bCs/>
          <w:szCs w:val="20"/>
          <w:lang w:val="it-IT"/>
        </w:rPr>
        <w:t>4</w:t>
      </w:r>
      <w:proofErr w:type="gramEnd"/>
      <w:r w:rsidR="00E41C64">
        <w:rPr>
          <w:bCs/>
          <w:szCs w:val="20"/>
          <w:lang w:val="it-IT"/>
        </w:rPr>
        <w:t xml:space="preserve"> </w:t>
      </w:r>
      <w:r w:rsidRPr="008B197B">
        <w:rPr>
          <w:bCs/>
          <w:szCs w:val="20"/>
          <w:lang w:val="it-IT"/>
        </w:rPr>
        <w:t xml:space="preserve"> dal ________________     al ________________    per totale ore  ________          </w:t>
      </w:r>
    </w:p>
    <w:p w14:paraId="18962534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531DFEF3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Tutor accademico:</w:t>
      </w:r>
    </w:p>
    <w:p w14:paraId="40CA9FEC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3865ECF0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393F829D" w14:textId="3C138E5A" w:rsidR="008B197B" w:rsidRPr="008B197B" w:rsidRDefault="00A378C0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proofErr w:type="gramStart"/>
      <w:r>
        <w:rPr>
          <w:szCs w:val="20"/>
          <w:lang w:val="it-IT"/>
        </w:rPr>
        <w:t xml:space="preserve">Tutor  </w:t>
      </w:r>
      <w:r w:rsidR="00E41C64">
        <w:rPr>
          <w:szCs w:val="20"/>
          <w:lang w:val="it-IT"/>
        </w:rPr>
        <w:t>Prof.</w:t>
      </w:r>
      <w:proofErr w:type="gramEnd"/>
      <w:r w:rsidR="00E41C64">
        <w:rPr>
          <w:szCs w:val="20"/>
          <w:lang w:val="it-IT"/>
        </w:rPr>
        <w:t xml:space="preserve"> Fabio Palomba</w:t>
      </w:r>
      <w:r w:rsidR="008B197B" w:rsidRPr="008B197B">
        <w:rPr>
          <w:szCs w:val="20"/>
          <w:lang w:val="it-IT"/>
        </w:rPr>
        <w:t xml:space="preserve">                               tel.</w:t>
      </w:r>
      <w:r w:rsidR="00E41C64">
        <w:rPr>
          <w:szCs w:val="20"/>
          <w:lang w:val="it-IT"/>
        </w:rPr>
        <w:t xml:space="preserve"> 3477460798</w:t>
      </w:r>
      <w:r w:rsidR="008B197B" w:rsidRPr="008B197B">
        <w:rPr>
          <w:szCs w:val="20"/>
          <w:lang w:val="it-IT"/>
        </w:rPr>
        <w:t xml:space="preserve">  e-mail  </w:t>
      </w:r>
      <w:r w:rsidR="00E41C64">
        <w:rPr>
          <w:szCs w:val="20"/>
          <w:lang w:val="it-IT"/>
        </w:rPr>
        <w:t>fpalomba@unisa.it</w:t>
      </w:r>
    </w:p>
    <w:p w14:paraId="54828931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2ED5F392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Polizze assicurative:</w:t>
      </w:r>
    </w:p>
    <w:p w14:paraId="60EDE88D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  <w:r w:rsidRPr="008B197B">
        <w:rPr>
          <w:b/>
          <w:bCs/>
          <w:szCs w:val="20"/>
          <w:lang w:val="it-IT"/>
        </w:rPr>
        <w:t>INA</w:t>
      </w:r>
      <w:r w:rsidR="00126E6A">
        <w:rPr>
          <w:b/>
          <w:bCs/>
          <w:szCs w:val="20"/>
          <w:lang w:val="it-IT"/>
        </w:rPr>
        <w:t>I</w:t>
      </w:r>
      <w:r w:rsidRPr="008B197B">
        <w:rPr>
          <w:b/>
          <w:bCs/>
          <w:szCs w:val="20"/>
          <w:lang w:val="it-IT"/>
        </w:rPr>
        <w:t xml:space="preserve">L Gestione per conto dello Stato prevista dal combinato disposto dagli artt. 127 e 190 del </w:t>
      </w:r>
      <w:r w:rsidRPr="008B197B">
        <w:rPr>
          <w:b/>
          <w:bCs/>
          <w:szCs w:val="20"/>
          <w:u w:val="single"/>
          <w:lang w:val="it-IT"/>
        </w:rPr>
        <w:t>T.U. INAIL (DPR N. 1124/65)</w:t>
      </w:r>
      <w:r w:rsidRPr="008B197B">
        <w:rPr>
          <w:b/>
          <w:bCs/>
          <w:szCs w:val="20"/>
          <w:lang w:val="it-IT"/>
        </w:rPr>
        <w:t xml:space="preserve"> e regolamentato dal D.M. 10.10.85; </w:t>
      </w:r>
    </w:p>
    <w:p w14:paraId="21FF5220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  <w:r w:rsidRPr="008B197B">
        <w:rPr>
          <w:b/>
          <w:bCs/>
          <w:szCs w:val="20"/>
          <w:lang w:val="it-IT"/>
        </w:rPr>
        <w:t xml:space="preserve">Infortuni posizione 261044627 Compagnia Generali </w:t>
      </w:r>
    </w:p>
    <w:p w14:paraId="5AFE547D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b/>
          <w:bCs/>
          <w:szCs w:val="20"/>
          <w:lang w:val="it-IT"/>
        </w:rPr>
      </w:pPr>
      <w:r w:rsidRPr="008B197B">
        <w:rPr>
          <w:b/>
          <w:bCs/>
          <w:szCs w:val="20"/>
          <w:lang w:val="it-IT"/>
        </w:rPr>
        <w:t>Responsabilità Civile Terzi Compagnia Generali 261044624</w:t>
      </w:r>
    </w:p>
    <w:p w14:paraId="69FC2875" w14:textId="77777777" w:rsid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09A903AC" w14:textId="77777777" w:rsidR="00A378C0" w:rsidRDefault="00A378C0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33FE97EE" w14:textId="77777777" w:rsidR="00A378C0" w:rsidRDefault="00A378C0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49175303" w14:textId="77777777" w:rsidR="00A378C0" w:rsidRDefault="00A378C0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1ED873DB" w14:textId="77777777" w:rsidR="00A378C0" w:rsidRPr="008B197B" w:rsidRDefault="00A378C0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789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70E16342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Obiettivi e modalità del tirocinio:</w:t>
      </w:r>
    </w:p>
    <w:p w14:paraId="11A9DEDA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3CD71F0C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23CEDEA3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523FCD6F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74B8FA55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77687501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7D5D9761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0A85535C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37DBB249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</w:p>
    <w:p w14:paraId="02536766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40" w:lineRule="atLeast"/>
        <w:jc w:val="both"/>
        <w:rPr>
          <w:szCs w:val="20"/>
          <w:lang w:val="it-IT"/>
        </w:rPr>
      </w:pPr>
      <w:r w:rsidRPr="008B197B">
        <w:rPr>
          <w:szCs w:val="20"/>
          <w:lang w:val="it-IT"/>
        </w:rPr>
        <w:t>Eventuali facilitazioni previste:</w:t>
      </w:r>
    </w:p>
    <w:p w14:paraId="54B27577" w14:textId="77777777" w:rsidR="008B197B" w:rsidRPr="008B197B" w:rsidRDefault="008B197B" w:rsidP="008B1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jc w:val="both"/>
        <w:rPr>
          <w:b/>
          <w:bCs/>
          <w:szCs w:val="20"/>
          <w:lang w:val="it-IT"/>
        </w:rPr>
      </w:pPr>
    </w:p>
    <w:p w14:paraId="5D514606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b/>
          <w:bCs/>
          <w:szCs w:val="20"/>
          <w:lang w:val="it-IT"/>
        </w:rPr>
      </w:pPr>
    </w:p>
    <w:p w14:paraId="11F84553" w14:textId="77777777" w:rsidR="008B197B" w:rsidRPr="008B197B" w:rsidRDefault="008B197B" w:rsidP="008B19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>Obblighi per il tirocinante:</w:t>
      </w:r>
    </w:p>
    <w:p w14:paraId="7C883F44" w14:textId="77777777" w:rsidR="008B197B" w:rsidRPr="008B197B" w:rsidRDefault="008B197B" w:rsidP="008B197B">
      <w:pPr>
        <w:numPr>
          <w:ilvl w:val="0"/>
          <w:numId w:val="5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0"/>
          <w:tab w:val="left" w:pos="432"/>
          <w:tab w:val="left" w:pos="720"/>
          <w:tab w:val="left" w:pos="1440"/>
          <w:tab w:val="left" w:pos="0"/>
          <w:tab w:val="left" w:pos="432"/>
          <w:tab w:val="left" w:pos="720"/>
          <w:tab w:val="left" w:pos="1440"/>
          <w:tab w:val="left" w:pos="0"/>
          <w:tab w:val="left" w:pos="432"/>
          <w:tab w:val="left" w:pos="720"/>
        </w:tabs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>Seguire le indicazioni dei tutors e fare riferimento ad essi per qualsiasi esigenza di tipo organizzativo ed altre evenienze;</w:t>
      </w:r>
    </w:p>
    <w:p w14:paraId="11F003CD" w14:textId="77777777" w:rsidR="008B197B" w:rsidRPr="008B197B" w:rsidRDefault="008B197B" w:rsidP="008B197B">
      <w:pPr>
        <w:spacing w:line="480" w:lineRule="atLeast"/>
        <w:rPr>
          <w:szCs w:val="20"/>
          <w:lang w:val="it-IT"/>
        </w:rPr>
      </w:pPr>
      <w:r w:rsidRPr="008B197B">
        <w:rPr>
          <w:sz w:val="22"/>
          <w:szCs w:val="22"/>
          <w:lang w:val="it-IT"/>
        </w:rPr>
        <w:t>Fisciano,</w:t>
      </w:r>
      <w:r w:rsidRPr="008B197B">
        <w:rPr>
          <w:szCs w:val="20"/>
          <w:lang w:val="it-IT"/>
        </w:rPr>
        <w:t xml:space="preserve"> _____________</w:t>
      </w:r>
    </w:p>
    <w:p w14:paraId="3FCE78C2" w14:textId="77777777" w:rsidR="008B197B" w:rsidRPr="008B197B" w:rsidRDefault="008B197B" w:rsidP="008B197B">
      <w:pPr>
        <w:spacing w:line="240" w:lineRule="atLeast"/>
        <w:rPr>
          <w:szCs w:val="20"/>
          <w:lang w:val="it-IT"/>
        </w:rPr>
      </w:pPr>
    </w:p>
    <w:p w14:paraId="6EFB8789" w14:textId="77777777" w:rsidR="008B197B" w:rsidRPr="008B197B" w:rsidRDefault="008B197B" w:rsidP="008B197B">
      <w:pPr>
        <w:spacing w:line="240" w:lineRule="atLeast"/>
        <w:rPr>
          <w:sz w:val="18"/>
          <w:szCs w:val="20"/>
          <w:lang w:val="it-IT"/>
        </w:rPr>
      </w:pPr>
    </w:p>
    <w:p w14:paraId="428B8389" w14:textId="77777777" w:rsidR="008B197B" w:rsidRPr="008B197B" w:rsidRDefault="008B197B" w:rsidP="008B197B">
      <w:pPr>
        <w:spacing w:line="240" w:lineRule="atLeast"/>
        <w:rPr>
          <w:sz w:val="18"/>
          <w:szCs w:val="20"/>
          <w:lang w:val="it-IT"/>
        </w:rPr>
      </w:pPr>
    </w:p>
    <w:p w14:paraId="7D4206D7" w14:textId="77777777" w:rsidR="008B197B" w:rsidRPr="008B197B" w:rsidRDefault="008B197B" w:rsidP="008B197B">
      <w:pPr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 xml:space="preserve">Tutor Accademico  </w:t>
      </w:r>
      <w:proofErr w:type="gramStart"/>
      <w:r w:rsidRPr="008B197B">
        <w:rPr>
          <w:szCs w:val="20"/>
          <w:lang w:val="it-IT"/>
        </w:rPr>
        <w:t xml:space="preserve">   </w:t>
      </w:r>
      <w:r w:rsidRPr="008B197B">
        <w:rPr>
          <w:sz w:val="18"/>
          <w:szCs w:val="20"/>
          <w:lang w:val="it-IT"/>
        </w:rPr>
        <w:t>(</w:t>
      </w:r>
      <w:proofErr w:type="gramEnd"/>
      <w:r w:rsidRPr="008B197B">
        <w:rPr>
          <w:sz w:val="18"/>
          <w:szCs w:val="20"/>
          <w:lang w:val="it-IT"/>
        </w:rPr>
        <w:t>firma)</w:t>
      </w:r>
      <w:r w:rsidRPr="008B197B">
        <w:rPr>
          <w:szCs w:val="20"/>
          <w:lang w:val="it-IT"/>
        </w:rPr>
        <w:t xml:space="preserve">                                                  __________________________________</w:t>
      </w:r>
    </w:p>
    <w:p w14:paraId="690D71C5" w14:textId="77777777" w:rsidR="008B197B" w:rsidRPr="008B197B" w:rsidRDefault="008B197B" w:rsidP="008B197B">
      <w:pPr>
        <w:spacing w:line="240" w:lineRule="atLeast"/>
        <w:ind w:left="1800"/>
        <w:rPr>
          <w:szCs w:val="20"/>
          <w:lang w:val="it-IT"/>
        </w:rPr>
      </w:pPr>
      <w:r w:rsidRPr="008B197B">
        <w:rPr>
          <w:szCs w:val="20"/>
          <w:lang w:val="it-IT"/>
        </w:rPr>
        <w:t xml:space="preserve">  </w:t>
      </w:r>
    </w:p>
    <w:p w14:paraId="43D28296" w14:textId="77777777" w:rsidR="008B197B" w:rsidRPr="008B197B" w:rsidRDefault="008B197B" w:rsidP="008B197B">
      <w:pPr>
        <w:spacing w:line="240" w:lineRule="atLeast"/>
        <w:ind w:left="1800"/>
        <w:rPr>
          <w:szCs w:val="20"/>
          <w:lang w:val="it-IT"/>
        </w:rPr>
      </w:pPr>
    </w:p>
    <w:p w14:paraId="7DE87D2B" w14:textId="77777777" w:rsidR="008B197B" w:rsidRPr="008B197B" w:rsidRDefault="008B197B" w:rsidP="008B197B">
      <w:pPr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>Presidente del Consiglio Didattico</w:t>
      </w:r>
    </w:p>
    <w:p w14:paraId="5B16E22A" w14:textId="77777777" w:rsidR="008B197B" w:rsidRPr="008B197B" w:rsidRDefault="008B197B" w:rsidP="008B197B">
      <w:pPr>
        <w:tabs>
          <w:tab w:val="left" w:pos="9214"/>
        </w:tabs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 xml:space="preserve">e/o Direttore del </w:t>
      </w:r>
      <w:proofErr w:type="gramStart"/>
      <w:r w:rsidRPr="008B197B">
        <w:rPr>
          <w:szCs w:val="20"/>
          <w:lang w:val="it-IT"/>
        </w:rPr>
        <w:t xml:space="preserve">Dipartimento  </w:t>
      </w:r>
      <w:r w:rsidRPr="008B197B">
        <w:rPr>
          <w:sz w:val="18"/>
          <w:szCs w:val="20"/>
          <w:lang w:val="it-IT"/>
        </w:rPr>
        <w:t>(</w:t>
      </w:r>
      <w:proofErr w:type="gramEnd"/>
      <w:r w:rsidRPr="008B197B">
        <w:rPr>
          <w:sz w:val="18"/>
          <w:szCs w:val="20"/>
          <w:lang w:val="it-IT"/>
        </w:rPr>
        <w:t>firma)</w:t>
      </w:r>
      <w:r w:rsidRPr="008B197B">
        <w:rPr>
          <w:szCs w:val="20"/>
          <w:lang w:val="it-IT"/>
        </w:rPr>
        <w:t xml:space="preserve">                                  </w:t>
      </w:r>
      <w:r w:rsidR="00132563">
        <w:rPr>
          <w:szCs w:val="20"/>
          <w:lang w:val="it-IT"/>
        </w:rPr>
        <w:t xml:space="preserve"> </w:t>
      </w:r>
      <w:r w:rsidRPr="008B197B">
        <w:rPr>
          <w:szCs w:val="20"/>
          <w:lang w:val="it-IT"/>
        </w:rPr>
        <w:t>__________________________________</w:t>
      </w:r>
    </w:p>
    <w:p w14:paraId="17EF55BA" w14:textId="77777777" w:rsidR="008B197B" w:rsidRPr="008B197B" w:rsidRDefault="008B197B" w:rsidP="008B197B">
      <w:pPr>
        <w:spacing w:line="240" w:lineRule="atLeast"/>
        <w:rPr>
          <w:szCs w:val="20"/>
          <w:lang w:val="it-IT"/>
        </w:rPr>
      </w:pPr>
    </w:p>
    <w:p w14:paraId="53B88CB2" w14:textId="77777777" w:rsidR="008B197B" w:rsidRPr="008B197B" w:rsidRDefault="008B197B" w:rsidP="008B197B">
      <w:pPr>
        <w:spacing w:line="240" w:lineRule="atLeast"/>
        <w:rPr>
          <w:szCs w:val="20"/>
          <w:lang w:val="it-IT"/>
        </w:rPr>
      </w:pPr>
    </w:p>
    <w:p w14:paraId="69FA777B" w14:textId="77777777" w:rsidR="00584410" w:rsidRPr="00132563" w:rsidRDefault="008B197B" w:rsidP="00132563">
      <w:pPr>
        <w:spacing w:line="240" w:lineRule="atLeast"/>
        <w:rPr>
          <w:szCs w:val="20"/>
          <w:lang w:val="it-IT"/>
        </w:rPr>
      </w:pPr>
      <w:r w:rsidRPr="008B197B">
        <w:rPr>
          <w:szCs w:val="20"/>
          <w:lang w:val="it-IT"/>
        </w:rPr>
        <w:t>Firma per visione e accettazione del tirocinante</w:t>
      </w:r>
      <w:r w:rsidR="00132563">
        <w:rPr>
          <w:szCs w:val="20"/>
          <w:lang w:val="it-IT"/>
        </w:rPr>
        <w:t xml:space="preserve">        </w:t>
      </w:r>
      <w:r w:rsidRPr="008B197B">
        <w:rPr>
          <w:szCs w:val="20"/>
          <w:lang w:val="it-IT"/>
        </w:rPr>
        <w:tab/>
        <w:t>__________________________________</w:t>
      </w:r>
    </w:p>
    <w:sectPr w:rsidR="00584410" w:rsidRPr="00132563" w:rsidSect="005844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60" w:right="720" w:bottom="1560" w:left="993" w:header="1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3F1E" w14:textId="77777777" w:rsidR="00341E92" w:rsidRDefault="00341E92" w:rsidP="00AE4C5E">
      <w:r>
        <w:separator/>
      </w:r>
    </w:p>
  </w:endnote>
  <w:endnote w:type="continuationSeparator" w:id="0">
    <w:p w14:paraId="171AF6E2" w14:textId="77777777" w:rsidR="00341E92" w:rsidRDefault="00341E92" w:rsidP="00AE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F3E78" w14:textId="77777777" w:rsidR="006E0088" w:rsidRDefault="006E008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EDC16" w14:textId="77777777" w:rsidR="004F3D6D" w:rsidRPr="00E41C64" w:rsidRDefault="004F3D6D" w:rsidP="00584410">
    <w:pPr>
      <w:spacing w:line="200" w:lineRule="exact"/>
      <w:ind w:right="-57"/>
      <w:rPr>
        <w:rFonts w:ascii="Calibri" w:hAnsi="Calibri" w:cs="Calibri"/>
        <w:sz w:val="16"/>
        <w:szCs w:val="16"/>
        <w:lang w:val="it-IT"/>
      </w:rPr>
    </w:pPr>
    <w:r w:rsidRPr="00E41C64">
      <w:rPr>
        <w:rFonts w:ascii="Calibri" w:hAnsi="Calibri" w:cs="Calibri"/>
        <w:sz w:val="16"/>
        <w:szCs w:val="16"/>
        <w:lang w:val="it-IT"/>
      </w:rPr>
      <w:t>Ufficio Didattica, Organi Collegiali, Alta Formazione, Carriere</w:t>
    </w:r>
  </w:p>
  <w:p w14:paraId="3E6E0B3D" w14:textId="77777777" w:rsidR="004F3D6D" w:rsidRPr="00C268C3" w:rsidRDefault="004F3D6D" w:rsidP="00584410">
    <w:pPr>
      <w:spacing w:line="200" w:lineRule="exact"/>
      <w:rPr>
        <w:rFonts w:ascii="Calibri" w:hAnsi="Calibri" w:cs="Calibri"/>
        <w:sz w:val="16"/>
        <w:szCs w:val="16"/>
        <w:lang w:val="it-IT"/>
      </w:rPr>
    </w:pPr>
    <w:r w:rsidRPr="00E41C64">
      <w:rPr>
        <w:rFonts w:ascii="Calibri" w:hAnsi="Calibri" w:cs="Calibri"/>
        <w:sz w:val="16"/>
        <w:szCs w:val="16"/>
        <w:lang w:val="it-IT"/>
      </w:rPr>
      <w:t>Responsabile d</w:t>
    </w:r>
    <w:r w:rsidR="006E0088" w:rsidRPr="00E41C64">
      <w:rPr>
        <w:rFonts w:ascii="Calibri" w:hAnsi="Calibri" w:cs="Calibri"/>
        <w:sz w:val="16"/>
        <w:szCs w:val="16"/>
        <w:lang w:val="it-IT"/>
      </w:rPr>
      <w:t>el procedimento: Dott. Pascucci Pasqualino email: ppascucci@unisa.it</w:t>
    </w:r>
  </w:p>
  <w:p w14:paraId="1EB1F56F" w14:textId="77777777" w:rsidR="004F3D6D" w:rsidRPr="00E41C64" w:rsidRDefault="004F3D6D" w:rsidP="009D33C9">
    <w:pPr>
      <w:spacing w:line="200" w:lineRule="exact"/>
      <w:rPr>
        <w:rFonts w:ascii="Calibri" w:hAnsi="Calibri" w:cs="Calibri"/>
        <w:sz w:val="16"/>
        <w:szCs w:val="16"/>
        <w:lang w:val="it-IT"/>
      </w:rPr>
    </w:pPr>
    <w:r w:rsidRPr="00C268C3">
      <w:rPr>
        <w:rFonts w:ascii="Calibri" w:hAnsi="Calibri" w:cs="Calibri"/>
        <w:sz w:val="16"/>
        <w:szCs w:val="16"/>
        <w:lang w:val="it-IT"/>
      </w:rPr>
      <w:t>Responsabile</w:t>
    </w:r>
    <w:r w:rsidRPr="00E41C64">
      <w:rPr>
        <w:rFonts w:ascii="Calibri" w:hAnsi="Calibri" w:cs="Calibri"/>
        <w:sz w:val="16"/>
        <w:szCs w:val="16"/>
        <w:lang w:val="it-IT"/>
      </w:rPr>
      <w:t xml:space="preserve"> dell’istruttoria: </w:t>
    </w:r>
    <w:r w:rsidR="00584410" w:rsidRPr="00E41C64">
      <w:rPr>
        <w:rFonts w:ascii="Calibri" w:hAnsi="Calibri" w:cs="Calibri"/>
        <w:sz w:val="16"/>
        <w:szCs w:val="16"/>
        <w:lang w:val="it-IT"/>
      </w:rPr>
      <w:t>Francesco Ciacci</w:t>
    </w:r>
    <w:r w:rsidR="009D33C9" w:rsidRPr="00E41C64">
      <w:rPr>
        <w:rFonts w:ascii="Calibri" w:hAnsi="Calibri" w:cs="Calibri"/>
        <w:sz w:val="16"/>
        <w:szCs w:val="16"/>
        <w:lang w:val="it-IT"/>
      </w:rPr>
      <w:t xml:space="preserve"> </w:t>
    </w:r>
    <w:proofErr w:type="gramStart"/>
    <w:r w:rsidR="009D33C9" w:rsidRPr="00E41C64">
      <w:rPr>
        <w:rFonts w:ascii="Calibri" w:hAnsi="Calibri" w:cs="Calibri"/>
        <w:sz w:val="16"/>
        <w:szCs w:val="16"/>
        <w:lang w:val="it-IT"/>
      </w:rPr>
      <w:t>email</w:t>
    </w:r>
    <w:proofErr w:type="gramEnd"/>
    <w:r w:rsidR="009D33C9" w:rsidRPr="00E41C64">
      <w:rPr>
        <w:rFonts w:ascii="Calibri" w:hAnsi="Calibri" w:cs="Calibri"/>
        <w:sz w:val="16"/>
        <w:szCs w:val="16"/>
        <w:lang w:val="it-IT"/>
      </w:rPr>
      <w:t xml:space="preserve">: </w:t>
    </w:r>
    <w:hyperlink r:id="rId1" w:history="1">
      <w:r w:rsidR="00F6134E" w:rsidRPr="00E41C64">
        <w:rPr>
          <w:rStyle w:val="Collegamentoipertestuale"/>
          <w:rFonts w:ascii="Calibri" w:hAnsi="Calibri" w:cs="Calibri"/>
          <w:sz w:val="16"/>
          <w:szCs w:val="16"/>
          <w:lang w:val="it-IT"/>
        </w:rPr>
        <w:t>fciacci@unisa.it</w:t>
      </w:r>
    </w:hyperlink>
    <w:r w:rsidR="00F6134E" w:rsidRPr="00E41C64">
      <w:rPr>
        <w:rFonts w:ascii="Calibri" w:hAnsi="Calibri" w:cs="Calibri"/>
        <w:sz w:val="16"/>
        <w:szCs w:val="16"/>
        <w:lang w:val="it-IT"/>
      </w:rP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E36E" w14:textId="77777777" w:rsidR="006E0088" w:rsidRDefault="006E00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E84B4" w14:textId="77777777" w:rsidR="00341E92" w:rsidRDefault="00341E92" w:rsidP="00AE4C5E">
      <w:r>
        <w:separator/>
      </w:r>
    </w:p>
  </w:footnote>
  <w:footnote w:type="continuationSeparator" w:id="0">
    <w:p w14:paraId="319D120A" w14:textId="77777777" w:rsidR="00341E92" w:rsidRDefault="00341E92" w:rsidP="00AE4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AAC8" w14:textId="77777777" w:rsidR="00AE4C5E" w:rsidRDefault="00341E92">
    <w:pPr>
      <w:pStyle w:val="Intestazione"/>
    </w:pPr>
    <w:r>
      <w:rPr>
        <w:noProof/>
      </w:rPr>
      <w:pict w14:anchorId="2E6DB5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39022" o:spid="_x0000_s1026" type="#_x0000_t75" alt="" style="position:absolute;margin-left:0;margin-top:0;width:594.95pt;height:840.9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I-Carta intesta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83D5" w14:textId="77777777" w:rsidR="00AE4C5E" w:rsidRDefault="00674F8B" w:rsidP="00AE4C5E">
    <w:pPr>
      <w:pStyle w:val="Intestazione"/>
      <w:ind w:left="-540"/>
      <w:jc w:val="center"/>
    </w:pPr>
    <w:r>
      <w:rPr>
        <w:noProof/>
        <w:lang w:val="it-IT"/>
      </w:rPr>
      <w:drawing>
        <wp:anchor distT="0" distB="0" distL="114300" distR="114300" simplePos="0" relativeHeight="251660288" behindDoc="1" locked="0" layoutInCell="1" allowOverlap="1" wp14:anchorId="528731A9" wp14:editId="2788F238">
          <wp:simplePos x="0" y="0"/>
          <wp:positionH relativeFrom="column">
            <wp:posOffset>-716955</wp:posOffset>
          </wp:positionH>
          <wp:positionV relativeFrom="paragraph">
            <wp:posOffset>-150300</wp:posOffset>
          </wp:positionV>
          <wp:extent cx="7543800" cy="10713600"/>
          <wp:effectExtent l="0" t="0" r="0" b="0"/>
          <wp:wrapNone/>
          <wp:docPr id="19" name="Immagin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rta intestata Dipartiment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635" cy="10727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3D6D">
      <w:rPr>
        <w:noProof/>
        <w:lang w:val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C10F4E" wp14:editId="48750FAF">
              <wp:simplePos x="0" y="0"/>
              <wp:positionH relativeFrom="column">
                <wp:posOffset>264795</wp:posOffset>
              </wp:positionH>
              <wp:positionV relativeFrom="paragraph">
                <wp:posOffset>542925</wp:posOffset>
              </wp:positionV>
              <wp:extent cx="3194050" cy="219075"/>
              <wp:effectExtent l="0" t="0" r="6350" b="9525"/>
              <wp:wrapNone/>
              <wp:docPr id="6" name="Casella di tes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405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9B791" w14:textId="77777777" w:rsidR="00642CF1" w:rsidRPr="00E41C64" w:rsidRDefault="00642CF1" w:rsidP="00642CF1">
                          <w:pPr>
                            <w:ind w:right="-57"/>
                            <w:rPr>
                              <w:rFonts w:ascii="Calibri" w:hAnsi="Calibri" w:cs="Calibri"/>
                              <w:sz w:val="18"/>
                              <w:szCs w:val="18"/>
                              <w:lang w:val="it-IT"/>
                            </w:rPr>
                          </w:pPr>
                          <w:r w:rsidRPr="00E41C64">
                            <w:rPr>
                              <w:rFonts w:ascii="Calibri" w:hAnsi="Calibri" w:cs="Calibri"/>
                              <w:sz w:val="18"/>
                              <w:szCs w:val="18"/>
                              <w:lang w:val="it-IT"/>
                            </w:rPr>
                            <w:t>Ufficio Didattica, Organi Collegiali, Alta Formazione, Carriere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C10F4E" id="_x0000_t202" coordsize="21600,21600" o:spt="202" path="m,l,21600r21600,l21600,xe">
              <v:stroke joinstyle="miter"/>
              <v:path gradientshapeok="t" o:connecttype="rect"/>
            </v:shapetype>
            <v:shape id="Casella di testo 6" o:spid="_x0000_s1026" type="#_x0000_t202" style="position:absolute;left:0;text-align:left;margin-left:20.85pt;margin-top:42.75pt;width:251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" stroked="f">
              <v:textbox inset="0,0,0,0">
                <w:txbxContent>
                  <w:p w14:paraId="1CF9B791" w14:textId="77777777" w:rsidR="00642CF1" w:rsidRPr="00E41C64" w:rsidRDefault="00642CF1" w:rsidP="00642CF1">
                    <w:pPr>
                      <w:ind w:right="-57"/>
                      <w:rPr>
                        <w:rFonts w:ascii="Calibri" w:hAnsi="Calibri" w:cs="Calibri"/>
                        <w:sz w:val="18"/>
                        <w:szCs w:val="18"/>
                        <w:lang w:val="it-IT"/>
                      </w:rPr>
                    </w:pPr>
                    <w:r w:rsidRPr="00E41C64">
                      <w:rPr>
                        <w:rFonts w:ascii="Calibri" w:hAnsi="Calibri" w:cs="Calibri"/>
                        <w:sz w:val="18"/>
                        <w:szCs w:val="18"/>
                        <w:lang w:val="it-IT"/>
                      </w:rPr>
                      <w:t>Ufficio Didattica, Organi Collegiali, Alta Formazione, Carriere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56AEB" w14:textId="77777777" w:rsidR="00AE4C5E" w:rsidRDefault="00341E92">
    <w:pPr>
      <w:pStyle w:val="Intestazione"/>
    </w:pPr>
    <w:r>
      <w:rPr>
        <w:noProof/>
      </w:rPr>
      <w:pict w14:anchorId="4DE77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39021" o:spid="_x0000_s1025" type="#_x0000_t75" alt="" style="position:absolute;margin-left:0;margin-top:0;width:594.95pt;height:840.9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I-Carta intesta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5FB4"/>
    <w:multiLevelType w:val="hybridMultilevel"/>
    <w:tmpl w:val="A2180858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29576E"/>
    <w:multiLevelType w:val="hybridMultilevel"/>
    <w:tmpl w:val="A92220F8"/>
    <w:lvl w:ilvl="0" w:tplc="E7040528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</w:rPr>
    </w:lvl>
    <w:lvl w:ilvl="1" w:tplc="276813D0">
      <w:start w:val="2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BFC"/>
    <w:multiLevelType w:val="hybridMultilevel"/>
    <w:tmpl w:val="AC8054D2"/>
    <w:lvl w:ilvl="0" w:tplc="D82A4894">
      <w:start w:val="1"/>
      <w:numFmt w:val="bullet"/>
      <w:lvlText w:val=""/>
      <w:lvlJc w:val="left"/>
      <w:pPr>
        <w:tabs>
          <w:tab w:val="num" w:pos="1145"/>
        </w:tabs>
        <w:ind w:left="1145" w:hanging="425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8E0C54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88C5771"/>
    <w:multiLevelType w:val="hybridMultilevel"/>
    <w:tmpl w:val="BAE0D01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989921">
    <w:abstractNumId w:val="0"/>
  </w:num>
  <w:num w:numId="2" w16cid:durableId="2013988363">
    <w:abstractNumId w:val="2"/>
  </w:num>
  <w:num w:numId="3" w16cid:durableId="214050734">
    <w:abstractNumId w:val="4"/>
  </w:num>
  <w:num w:numId="4" w16cid:durableId="1888376371">
    <w:abstractNumId w:val="1"/>
  </w:num>
  <w:num w:numId="5" w16cid:durableId="692995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03D"/>
    <w:rsid w:val="0009008A"/>
    <w:rsid w:val="00122C3E"/>
    <w:rsid w:val="00126E6A"/>
    <w:rsid w:val="00132563"/>
    <w:rsid w:val="001E732D"/>
    <w:rsid w:val="001F403D"/>
    <w:rsid w:val="001F5991"/>
    <w:rsid w:val="0023275B"/>
    <w:rsid w:val="00273DA7"/>
    <w:rsid w:val="00294404"/>
    <w:rsid w:val="002B0B43"/>
    <w:rsid w:val="00341E92"/>
    <w:rsid w:val="00390C03"/>
    <w:rsid w:val="003A41E2"/>
    <w:rsid w:val="003B21E2"/>
    <w:rsid w:val="003D01D2"/>
    <w:rsid w:val="004360CA"/>
    <w:rsid w:val="004831A2"/>
    <w:rsid w:val="00487C10"/>
    <w:rsid w:val="004E7CE3"/>
    <w:rsid w:val="004F3D6D"/>
    <w:rsid w:val="005022D1"/>
    <w:rsid w:val="00584410"/>
    <w:rsid w:val="005E4E2D"/>
    <w:rsid w:val="006261DD"/>
    <w:rsid w:val="00642CF1"/>
    <w:rsid w:val="006466AD"/>
    <w:rsid w:val="00674F8B"/>
    <w:rsid w:val="006E0088"/>
    <w:rsid w:val="00764122"/>
    <w:rsid w:val="007D0B9C"/>
    <w:rsid w:val="007E5B86"/>
    <w:rsid w:val="008B197B"/>
    <w:rsid w:val="009D33C9"/>
    <w:rsid w:val="009E11A8"/>
    <w:rsid w:val="00A378C0"/>
    <w:rsid w:val="00AE4C5E"/>
    <w:rsid w:val="00BB2DCF"/>
    <w:rsid w:val="00BB7565"/>
    <w:rsid w:val="00C01A23"/>
    <w:rsid w:val="00C242D8"/>
    <w:rsid w:val="00C268C3"/>
    <w:rsid w:val="00D02BF7"/>
    <w:rsid w:val="00D52AC0"/>
    <w:rsid w:val="00DB0427"/>
    <w:rsid w:val="00DE7FCA"/>
    <w:rsid w:val="00E41C64"/>
    <w:rsid w:val="00E876F3"/>
    <w:rsid w:val="00EC1D6E"/>
    <w:rsid w:val="00F6134E"/>
    <w:rsid w:val="00F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9AD1B"/>
  <w15:docId w15:val="{F2A1EF4C-2274-49D7-91CE-F4D13B9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0B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it-IT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7D0B9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AE4C5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AE4C5E"/>
  </w:style>
  <w:style w:type="paragraph" w:styleId="Pidipagina">
    <w:name w:val="footer"/>
    <w:basedOn w:val="Normale"/>
    <w:link w:val="PidipaginaCarattere"/>
    <w:unhideWhenUsed/>
    <w:rsid w:val="00AE4C5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AE4C5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E4C5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E4C5E"/>
    <w:rPr>
      <w:rFonts w:ascii="Tahoma" w:hAnsi="Tahoma" w:cs="Tahoma"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semiHidden/>
    <w:rsid w:val="007D0B9C"/>
    <w:rPr>
      <w:rFonts w:ascii="Calibri" w:eastAsia="Times New Roman" w:hAnsi="Calibri" w:cs="Times New Roman"/>
      <w:b/>
      <w:bCs/>
      <w:i/>
      <w:iCs/>
      <w:sz w:val="26"/>
      <w:szCs w:val="26"/>
      <w:lang w:val="en-US" w:eastAsia="it-IT"/>
    </w:rPr>
  </w:style>
  <w:style w:type="paragraph" w:styleId="Corpotesto">
    <w:name w:val="Body Text"/>
    <w:basedOn w:val="Normale"/>
    <w:link w:val="CorpotestoCarattere"/>
    <w:rsid w:val="007D0B9C"/>
    <w:pPr>
      <w:jc w:val="both"/>
    </w:pPr>
    <w:rPr>
      <w:b/>
      <w:sz w:val="28"/>
      <w:szCs w:val="20"/>
      <w:lang w:val="it-IT"/>
    </w:rPr>
  </w:style>
  <w:style w:type="character" w:customStyle="1" w:styleId="CorpotestoCarattere">
    <w:name w:val="Corpo testo Carattere"/>
    <w:basedOn w:val="Carpredefinitoparagrafo"/>
    <w:link w:val="Corpotesto"/>
    <w:rsid w:val="007D0B9C"/>
    <w:rPr>
      <w:rFonts w:ascii="Times New Roman" w:eastAsia="Times New Roman" w:hAnsi="Times New Roman" w:cs="Times New Roman"/>
      <w:b/>
      <w:sz w:val="28"/>
      <w:szCs w:val="20"/>
      <w:lang w:eastAsia="it-IT"/>
    </w:rPr>
  </w:style>
  <w:style w:type="paragraph" w:customStyle="1" w:styleId="Titoletto">
    <w:name w:val="Titoletto"/>
    <w:basedOn w:val="Normale"/>
    <w:next w:val="Normale"/>
    <w:rsid w:val="007D0B9C"/>
    <w:pPr>
      <w:keepNext/>
      <w:keepLines/>
      <w:spacing w:before="120" w:after="120"/>
      <w:jc w:val="center"/>
    </w:pPr>
    <w:rPr>
      <w:b/>
      <w:szCs w:val="20"/>
      <w:lang w:val="it-IT"/>
    </w:rPr>
  </w:style>
  <w:style w:type="paragraph" w:styleId="Testodelblocco">
    <w:name w:val="Block Text"/>
    <w:basedOn w:val="Normale"/>
    <w:rsid w:val="007D0B9C"/>
    <w:pPr>
      <w:spacing w:line="360" w:lineRule="auto"/>
      <w:ind w:left="708" w:right="566"/>
      <w:jc w:val="both"/>
    </w:pPr>
    <w:rPr>
      <w:rFonts w:ascii="Comic Sans MS" w:hAnsi="Comic Sans MS"/>
      <w:szCs w:val="20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F613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fciacci@unis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ROTTA\AppData\Local\Microsoft\Windows\Temporary%20Internet%20Files\Content.Outlook\CRGYPMU0\DI-Carta%20intesta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DF794-B021-4A7D-A0BB-9692C3B0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C:\Users\CTROTTA\AppData\Local\Microsoft\Windows\Temporary Internet Files\Content.Outlook\CRGYPMU0\DI-Carta intestata.dotx</Template>
  <TotalTime>149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CTROTTA</dc:creator>
  <cp:lastModifiedBy>Fabio PALOMBA</cp:lastModifiedBy>
  <cp:revision>15</cp:revision>
  <cp:lastPrinted>2018-07-20T14:23:00Z</cp:lastPrinted>
  <dcterms:created xsi:type="dcterms:W3CDTF">2018-07-20T12:00:00Z</dcterms:created>
  <dcterms:modified xsi:type="dcterms:W3CDTF">2022-09-22T12:34:00Z</dcterms:modified>
</cp:coreProperties>
</file>